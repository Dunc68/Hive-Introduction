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B15BC">
        <w:rPr>
          <w:rFonts w:cs="Arial"/>
          <w:sz w:val="56"/>
        </w:rPr>
        <w:t>6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7076C">
        <w:rPr>
          <w:rFonts w:cs="Arial"/>
          <w:sz w:val="56"/>
        </w:rPr>
        <w:t>2</w:t>
      </w:r>
      <w:bookmarkStart w:id="0" w:name="_GoBack"/>
      <w:bookmarkEnd w:id="0"/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7076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B15BC">
              <w:rPr>
                <w:b w:val="0"/>
              </w:rPr>
              <w:t>6</w:t>
            </w:r>
            <w:r>
              <w:rPr>
                <w:b w:val="0"/>
              </w:rPr>
              <w:t xml:space="preserve"> – Assignment </w:t>
            </w:r>
            <w:r w:rsidR="0027076C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7076C">
            <w:r>
              <w:rPr>
                <w:b/>
              </w:rPr>
              <w:t xml:space="preserve">Session </w:t>
            </w:r>
            <w:r w:rsidR="004B15BC">
              <w:rPr>
                <w:b/>
              </w:rPr>
              <w:t>6</w:t>
            </w:r>
            <w:r>
              <w:rPr>
                <w:b/>
              </w:rPr>
              <w:t xml:space="preserve"> – Assignment </w:t>
            </w:r>
            <w:r w:rsidR="0027076C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B15BC">
            <w:r>
              <w:t>20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1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2" w:name="_Toc493669438"/>
      <w:r>
        <w:t>Contents</w:t>
      </w:r>
      <w:bookmarkEnd w:id="1"/>
      <w:bookmarkEnd w:id="2"/>
    </w:p>
    <w:p w:rsidR="00496CEC" w:rsidRDefault="00496CEC"/>
    <w:p w:rsidR="006E0BD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669438" w:history="1">
        <w:r w:rsidR="006E0BDE" w:rsidRPr="0038425D">
          <w:rPr>
            <w:rStyle w:val="Hyperlink"/>
            <w:noProof/>
          </w:rPr>
          <w:t>Contents</w:t>
        </w:r>
        <w:r w:rsidR="006E0BDE">
          <w:rPr>
            <w:noProof/>
            <w:webHidden/>
          </w:rPr>
          <w:tab/>
        </w:r>
        <w:r w:rsidR="006E0BDE">
          <w:rPr>
            <w:noProof/>
            <w:webHidden/>
          </w:rPr>
          <w:fldChar w:fldCharType="begin"/>
        </w:r>
        <w:r w:rsidR="006E0BDE">
          <w:rPr>
            <w:noProof/>
            <w:webHidden/>
          </w:rPr>
          <w:instrText xml:space="preserve"> PAGEREF _Toc493669438 \h </w:instrText>
        </w:r>
        <w:r w:rsidR="006E0BDE">
          <w:rPr>
            <w:noProof/>
            <w:webHidden/>
          </w:rPr>
        </w:r>
        <w:r w:rsidR="006E0BDE">
          <w:rPr>
            <w:noProof/>
            <w:webHidden/>
          </w:rPr>
          <w:fldChar w:fldCharType="separate"/>
        </w:r>
        <w:r w:rsidR="006E0BDE">
          <w:rPr>
            <w:noProof/>
            <w:webHidden/>
          </w:rPr>
          <w:t>2</w:t>
        </w:r>
        <w:r w:rsidR="006E0BDE">
          <w:rPr>
            <w:noProof/>
            <w:webHidden/>
          </w:rPr>
          <w:fldChar w:fldCharType="end"/>
        </w:r>
      </w:hyperlink>
    </w:p>
    <w:p w:rsidR="006E0BDE" w:rsidRDefault="006E0BD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9439" w:history="1">
        <w:r w:rsidRPr="0038425D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9440" w:history="1">
        <w:r w:rsidRPr="0038425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9441" w:history="1">
        <w:r w:rsidRPr="0038425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9442" w:history="1">
        <w:r w:rsidRPr="0038425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rFonts w:eastAsia="Calibri"/>
            <w:noProof/>
          </w:rPr>
          <w:t>Fetch date and temperature from temperature_data where zip code is greater than 300000 and less than 399999.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9443" w:history="1">
        <w:r w:rsidRPr="0038425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rFonts w:eastAsia="Calibri"/>
            <w:noProof/>
          </w:rPr>
          <w:t>Calculate maximum temperature corresponding to every year from temperature_data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9444" w:history="1">
        <w:r w:rsidRPr="0038425D">
          <w:rPr>
            <w:rStyle w:val="Hyperlink"/>
            <w:rFonts w:eastAsia="Calibri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rFonts w:eastAsia="Calibri"/>
            <w:noProof/>
          </w:rPr>
          <w:t>Calculate maximum temperature from temperature_data table corresponding to those years which have at least 2 entries in the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9445" w:history="1">
        <w:r w:rsidRPr="0038425D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rFonts w:eastAsia="Calibri"/>
            <w:noProof/>
          </w:rPr>
          <w:t>Create a view on the top of last query, name it temperature_data_vw.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0BDE" w:rsidRDefault="006E0BD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9446" w:history="1">
        <w:r w:rsidRPr="0038425D">
          <w:rPr>
            <w:rStyle w:val="Hyperlink"/>
            <w:rFonts w:eastAsia="Calibri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8425D">
          <w:rPr>
            <w:rStyle w:val="Hyperlink"/>
            <w:rFonts w:eastAsia="Calibri"/>
            <w:noProof/>
          </w:rPr>
          <w:t>Export contents from temperature_data_vw to a file in local file system, such that each file is '|' delimited.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_Toc493669446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366943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4B15BC" w:rsidP="00DB4D2F">
            <w:pPr>
              <w:jc w:val="left"/>
            </w:pPr>
            <w:r>
              <w:t>20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669440"/>
      <w:r w:rsidR="00DB4D2F">
        <w:lastRenderedPageBreak/>
        <w:t>Problem Statement</w:t>
      </w:r>
      <w:bookmarkEnd w:id="6"/>
    </w:p>
    <w:p w:rsidR="00971B94" w:rsidRPr="00971B94" w:rsidRDefault="00971B94" w:rsidP="00971B94">
      <w:pPr>
        <w:pStyle w:val="ListParagraph"/>
        <w:numPr>
          <w:ilvl w:val="0"/>
          <w:numId w:val="47"/>
        </w:num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Fetch date and temperature from </w:t>
      </w:r>
      <w:proofErr w:type="spellStart"/>
      <w:r w:rsidRPr="00971B94">
        <w:rPr>
          <w:rFonts w:ascii="Calibri" w:eastAsia="Calibri" w:hAnsi="Calibri" w:cs="Calibri"/>
          <w:color w:val="000000"/>
          <w:sz w:val="23"/>
          <w:szCs w:val="23"/>
        </w:rPr>
        <w:t>temperature_data</w:t>
      </w:r>
      <w:proofErr w:type="spellEnd"/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 where zip code is greater than 300000 and less than 399999. </w:t>
      </w:r>
    </w:p>
    <w:p w:rsidR="00971B94" w:rsidRDefault="00971B94" w:rsidP="00971B94">
      <w:p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</w:p>
    <w:p w:rsidR="00971B94" w:rsidRPr="00971B94" w:rsidRDefault="00971B94" w:rsidP="00971B94">
      <w:pPr>
        <w:pStyle w:val="ListParagraph"/>
        <w:numPr>
          <w:ilvl w:val="0"/>
          <w:numId w:val="47"/>
        </w:num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Calculate maximum temperature corresponding to every year from </w:t>
      </w:r>
      <w:proofErr w:type="spellStart"/>
      <w:r w:rsidRPr="00971B94">
        <w:rPr>
          <w:rFonts w:ascii="Calibri" w:eastAsia="Calibri" w:hAnsi="Calibri" w:cs="Calibri"/>
          <w:color w:val="000000"/>
          <w:sz w:val="23"/>
          <w:szCs w:val="23"/>
        </w:rPr>
        <w:t>temperature_data</w:t>
      </w:r>
      <w:proofErr w:type="spellEnd"/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 table. </w:t>
      </w:r>
    </w:p>
    <w:p w:rsidR="00971B94" w:rsidRDefault="00971B94" w:rsidP="00971B94">
      <w:p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</w:p>
    <w:p w:rsidR="00971B94" w:rsidRPr="00971B94" w:rsidRDefault="00971B94" w:rsidP="00971B94">
      <w:pPr>
        <w:pStyle w:val="ListParagraph"/>
        <w:numPr>
          <w:ilvl w:val="0"/>
          <w:numId w:val="47"/>
        </w:num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Calculate maximum temperature from </w:t>
      </w:r>
      <w:proofErr w:type="spellStart"/>
      <w:r w:rsidRPr="00971B94">
        <w:rPr>
          <w:rFonts w:ascii="Calibri" w:eastAsia="Calibri" w:hAnsi="Calibri" w:cs="Calibri"/>
          <w:color w:val="000000"/>
          <w:sz w:val="23"/>
          <w:szCs w:val="23"/>
        </w:rPr>
        <w:t>temperature_data</w:t>
      </w:r>
      <w:proofErr w:type="spellEnd"/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 table corresponding to those years which have at least 2 entries in the table. </w:t>
      </w:r>
    </w:p>
    <w:p w:rsidR="00971B94" w:rsidRDefault="00971B94" w:rsidP="00971B94">
      <w:p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</w:p>
    <w:p w:rsidR="00971B94" w:rsidRPr="00971B94" w:rsidRDefault="00971B94" w:rsidP="00971B94">
      <w:pPr>
        <w:pStyle w:val="ListParagraph"/>
        <w:numPr>
          <w:ilvl w:val="0"/>
          <w:numId w:val="47"/>
        </w:num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Create a view on the top of last query, name it </w:t>
      </w:r>
      <w:proofErr w:type="spellStart"/>
      <w:r w:rsidRPr="00971B94">
        <w:rPr>
          <w:rFonts w:ascii="Calibri" w:eastAsia="Calibri" w:hAnsi="Calibri" w:cs="Calibri"/>
          <w:color w:val="000000"/>
          <w:sz w:val="23"/>
          <w:szCs w:val="23"/>
        </w:rPr>
        <w:t>temperature_data_vw</w:t>
      </w:r>
      <w:proofErr w:type="spellEnd"/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. </w:t>
      </w:r>
    </w:p>
    <w:p w:rsidR="00971B94" w:rsidRDefault="00971B94" w:rsidP="00971B94">
      <w:pPr>
        <w:autoSpaceDE w:val="0"/>
        <w:jc w:val="left"/>
        <w:rPr>
          <w:rFonts w:ascii="Calibri" w:eastAsia="Calibri" w:hAnsi="Calibri" w:cs="Calibri"/>
          <w:color w:val="000000"/>
          <w:sz w:val="23"/>
          <w:szCs w:val="23"/>
        </w:rPr>
      </w:pPr>
    </w:p>
    <w:p w:rsidR="00971B94" w:rsidRPr="00971B94" w:rsidRDefault="00971B94" w:rsidP="00971B94">
      <w:pPr>
        <w:pStyle w:val="ListParagraph"/>
        <w:numPr>
          <w:ilvl w:val="0"/>
          <w:numId w:val="47"/>
        </w:numPr>
        <w:autoSpaceDE w:val="0"/>
        <w:jc w:val="left"/>
        <w:rPr>
          <w:rFonts w:ascii="Times New Roman" w:eastAsia="SimSun" w:hAnsi="Times New Roman" w:cs="Arial"/>
          <w:sz w:val="24"/>
        </w:rPr>
      </w:pPr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Export contents from </w:t>
      </w:r>
      <w:proofErr w:type="spellStart"/>
      <w:r w:rsidRPr="00971B94">
        <w:rPr>
          <w:rFonts w:ascii="Calibri" w:eastAsia="Calibri" w:hAnsi="Calibri" w:cs="Calibri"/>
          <w:color w:val="000000"/>
          <w:sz w:val="23"/>
          <w:szCs w:val="23"/>
        </w:rPr>
        <w:t>temperature_data_vw</w:t>
      </w:r>
      <w:proofErr w:type="spellEnd"/>
      <w:r w:rsidRPr="00971B94">
        <w:rPr>
          <w:rFonts w:ascii="Calibri" w:eastAsia="Calibri" w:hAnsi="Calibri" w:cs="Calibri"/>
          <w:color w:val="000000"/>
          <w:sz w:val="23"/>
          <w:szCs w:val="23"/>
        </w:rPr>
        <w:t xml:space="preserve"> to a file in local file system, such that each file is '|' delimited. </w:t>
      </w:r>
    </w:p>
    <w:p w:rsidR="004B15BC" w:rsidRDefault="004B15BC" w:rsidP="00CA10DC">
      <w:pPr>
        <w:jc w:val="left"/>
      </w:pPr>
    </w:p>
    <w:p w:rsidR="004B15BC" w:rsidRDefault="00971B94" w:rsidP="00CA10DC">
      <w:pPr>
        <w:jc w:val="left"/>
        <w:rPr>
          <w:b/>
        </w:rPr>
      </w:pPr>
      <w:r>
        <w:rPr>
          <w:b/>
        </w:rPr>
        <w:t xml:space="preserve">Data in </w:t>
      </w:r>
      <w:proofErr w:type="spellStart"/>
      <w:r>
        <w:rPr>
          <w:b/>
        </w:rPr>
        <w:t>temperature_data</w:t>
      </w:r>
      <w:proofErr w:type="spellEnd"/>
    </w:p>
    <w:p w:rsidR="00971B94" w:rsidRPr="00B10996" w:rsidRDefault="00971B94" w:rsidP="00CA10DC">
      <w:pPr>
        <w:jc w:val="left"/>
        <w:rPr>
          <w:b/>
        </w:rPr>
      </w:pPr>
    </w:p>
    <w:p w:rsidR="00971B94" w:rsidRPr="00FD0C2C" w:rsidRDefault="00971B94" w:rsidP="00971B94">
      <w:pPr>
        <w:ind w:left="720"/>
        <w:rPr>
          <w:i/>
        </w:rPr>
      </w:pPr>
      <w:proofErr w:type="gramStart"/>
      <w:r w:rsidRPr="00FD0C2C">
        <w:rPr>
          <w:i/>
        </w:rPr>
        <w:t>hive</w:t>
      </w:r>
      <w:proofErr w:type="gramEnd"/>
      <w:r w:rsidRPr="00FD0C2C">
        <w:rPr>
          <w:i/>
        </w:rPr>
        <w:t xml:space="preserve"> (custom)&gt; select * from </w:t>
      </w:r>
      <w:proofErr w:type="spellStart"/>
      <w:r w:rsidRPr="00FD0C2C">
        <w:rPr>
          <w:i/>
        </w:rPr>
        <w:t>temperature_data</w:t>
      </w:r>
      <w:proofErr w:type="spellEnd"/>
      <w:r w:rsidRPr="00FD0C2C">
        <w:rPr>
          <w:i/>
        </w:rPr>
        <w:t>;</w:t>
      </w:r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>OK</w:t>
      </w:r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123112  10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14-02-1991      </w:t>
      </w:r>
      <w:proofErr w:type="gramStart"/>
      <w:r w:rsidRPr="00FD0C2C">
        <w:rPr>
          <w:i/>
        </w:rPr>
        <w:t>283901  11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10-03-1990      </w:t>
      </w:r>
      <w:proofErr w:type="gramStart"/>
      <w:r w:rsidRPr="00FD0C2C">
        <w:rPr>
          <w:i/>
        </w:rPr>
        <w:t>381920  15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302918  22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12-02-1990      </w:t>
      </w:r>
      <w:proofErr w:type="gramStart"/>
      <w:r w:rsidRPr="00FD0C2C">
        <w:rPr>
          <w:i/>
        </w:rPr>
        <w:t>384902  9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123112  11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14-02-1990      </w:t>
      </w:r>
      <w:proofErr w:type="gramStart"/>
      <w:r w:rsidRPr="00FD0C2C">
        <w:rPr>
          <w:i/>
        </w:rPr>
        <w:t>283901  12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10-03-1991      </w:t>
      </w:r>
      <w:proofErr w:type="gramStart"/>
      <w:r w:rsidRPr="00FD0C2C">
        <w:rPr>
          <w:i/>
        </w:rPr>
        <w:t>381920  16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302918  23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10-01-1993      </w:t>
      </w:r>
      <w:proofErr w:type="gramStart"/>
      <w:r w:rsidRPr="00FD0C2C">
        <w:rPr>
          <w:i/>
        </w:rPr>
        <w:t>123112  11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14-02-1994      </w:t>
      </w:r>
      <w:proofErr w:type="gramStart"/>
      <w:r w:rsidRPr="00FD0C2C">
        <w:rPr>
          <w:i/>
        </w:rPr>
        <w:t>283901  12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10-03-1993      </w:t>
      </w:r>
      <w:proofErr w:type="gramStart"/>
      <w:r w:rsidRPr="00FD0C2C">
        <w:rPr>
          <w:i/>
        </w:rPr>
        <w:t>381920  16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10-01-1994      </w:t>
      </w:r>
      <w:proofErr w:type="gramStart"/>
      <w:r w:rsidRPr="00FD0C2C">
        <w:rPr>
          <w:i/>
        </w:rPr>
        <w:t>302918  23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123112  11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14-02-1990      </w:t>
      </w:r>
      <w:proofErr w:type="gramStart"/>
      <w:r w:rsidRPr="00FD0C2C">
        <w:rPr>
          <w:i/>
        </w:rPr>
        <w:t>283901  12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10-03-1991      </w:t>
      </w:r>
      <w:proofErr w:type="gramStart"/>
      <w:r w:rsidRPr="00FD0C2C">
        <w:rPr>
          <w:i/>
        </w:rPr>
        <w:t>381920  16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302918  23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971B94" w:rsidRPr="00FD0C2C" w:rsidRDefault="00971B94" w:rsidP="00971B94">
      <w:pPr>
        <w:ind w:left="720"/>
        <w:rPr>
          <w:i/>
        </w:rPr>
      </w:pPr>
      <w:r w:rsidRPr="00FD0C2C">
        <w:rPr>
          <w:i/>
        </w:rPr>
        <w:t>Time taken: 0.042 seconds, Fetched: 20 row(s)</w:t>
      </w:r>
    </w:p>
    <w:p w:rsidR="00971B94" w:rsidRDefault="00971B94" w:rsidP="00CA10DC">
      <w:pPr>
        <w:jc w:val="left"/>
      </w:pPr>
    </w:p>
    <w:p w:rsidR="004C6ADF" w:rsidRDefault="004C6ADF" w:rsidP="00CA10DC">
      <w:pPr>
        <w:jc w:val="left"/>
      </w:pPr>
      <w:r>
        <w:br w:type="page"/>
      </w:r>
    </w:p>
    <w:p w:rsidR="00ED2444" w:rsidRDefault="00971B94" w:rsidP="00ED2444">
      <w:pPr>
        <w:pStyle w:val="Heading1"/>
      </w:pPr>
      <w:bookmarkStart w:id="7" w:name="_Toc493669441"/>
      <w:r>
        <w:lastRenderedPageBreak/>
        <w:t>Solutions</w:t>
      </w:r>
      <w:bookmarkEnd w:id="7"/>
    </w:p>
    <w:p w:rsidR="00FD0C2C" w:rsidRDefault="00971B94" w:rsidP="00971B94">
      <w:pPr>
        <w:pStyle w:val="Heading2"/>
      </w:pPr>
      <w:bookmarkStart w:id="8" w:name="_Toc493669442"/>
      <w:r w:rsidRPr="00971B94">
        <w:rPr>
          <w:rFonts w:eastAsia="Calibri"/>
        </w:rPr>
        <w:t xml:space="preserve">Fetch date and temperature from </w:t>
      </w:r>
      <w:proofErr w:type="spellStart"/>
      <w:r w:rsidRPr="00971B94">
        <w:rPr>
          <w:rFonts w:eastAsia="Calibri"/>
        </w:rPr>
        <w:t>temperature_data</w:t>
      </w:r>
      <w:proofErr w:type="spellEnd"/>
      <w:r w:rsidRPr="00971B94">
        <w:rPr>
          <w:rFonts w:eastAsia="Calibri"/>
        </w:rPr>
        <w:t xml:space="preserve"> where zip code is greater than 300000 and less than 399999.</w:t>
      </w:r>
      <w:bookmarkEnd w:id="8"/>
    </w:p>
    <w:p w:rsidR="00971B94" w:rsidRPr="00971B94" w:rsidRDefault="00971B94" w:rsidP="00971B94">
      <w:pPr>
        <w:ind w:left="576"/>
        <w:rPr>
          <w:i/>
        </w:rPr>
      </w:pPr>
      <w:proofErr w:type="gramStart"/>
      <w:r w:rsidRPr="00971B94">
        <w:rPr>
          <w:i/>
        </w:rPr>
        <w:t>hive</w:t>
      </w:r>
      <w:proofErr w:type="gramEnd"/>
      <w:r w:rsidRPr="00971B94">
        <w:rPr>
          <w:i/>
        </w:rPr>
        <w:t xml:space="preserve"> (custom)&gt; SELECT * FROM </w:t>
      </w:r>
      <w:proofErr w:type="spellStart"/>
      <w:r w:rsidRPr="00971B94">
        <w:rPr>
          <w:i/>
        </w:rPr>
        <w:t>temperature_data</w:t>
      </w:r>
      <w:proofErr w:type="spellEnd"/>
      <w:r w:rsidRPr="00971B94">
        <w:rPr>
          <w:i/>
        </w:rPr>
        <w:t xml:space="preserve"> WHERE postcode &gt;300000 and postcode &lt;399999;</w:t>
      </w:r>
    </w:p>
    <w:p w:rsidR="00CE666E" w:rsidRDefault="00CE666E" w:rsidP="00971B94">
      <w:pPr>
        <w:ind w:left="576"/>
        <w:rPr>
          <w:i/>
        </w:rPr>
      </w:pPr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>OK</w:t>
      </w:r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10-03-1990      </w:t>
      </w:r>
      <w:proofErr w:type="gramStart"/>
      <w:r w:rsidRPr="00971B94">
        <w:rPr>
          <w:i/>
        </w:rPr>
        <w:t>381920  15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10-01-1991      </w:t>
      </w:r>
      <w:proofErr w:type="gramStart"/>
      <w:r w:rsidRPr="00971B94">
        <w:rPr>
          <w:i/>
        </w:rPr>
        <w:t>302918  22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12-02-1990      </w:t>
      </w:r>
      <w:proofErr w:type="gramStart"/>
      <w:r w:rsidRPr="00971B94">
        <w:rPr>
          <w:i/>
        </w:rPr>
        <w:t>384902  9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10-03-1991      </w:t>
      </w:r>
      <w:proofErr w:type="gramStart"/>
      <w:r w:rsidRPr="00971B94">
        <w:rPr>
          <w:i/>
        </w:rPr>
        <w:t>381920  16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10-01-1990      </w:t>
      </w:r>
      <w:proofErr w:type="gramStart"/>
      <w:r w:rsidRPr="00971B94">
        <w:rPr>
          <w:i/>
        </w:rPr>
        <w:t>302918  23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12-02-1991      </w:t>
      </w:r>
      <w:proofErr w:type="gramStart"/>
      <w:r w:rsidRPr="00971B94">
        <w:rPr>
          <w:i/>
        </w:rPr>
        <w:t>384902  10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10-03-1993      </w:t>
      </w:r>
      <w:proofErr w:type="gramStart"/>
      <w:r w:rsidRPr="00971B94">
        <w:rPr>
          <w:i/>
        </w:rPr>
        <w:t>381920  16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10-01-1994      </w:t>
      </w:r>
      <w:proofErr w:type="gramStart"/>
      <w:r w:rsidRPr="00971B94">
        <w:rPr>
          <w:i/>
        </w:rPr>
        <w:t>302918  23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12-02-1991      </w:t>
      </w:r>
      <w:proofErr w:type="gramStart"/>
      <w:r w:rsidRPr="00971B94">
        <w:rPr>
          <w:i/>
        </w:rPr>
        <w:t>384902  10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10-03-1991      </w:t>
      </w:r>
      <w:proofErr w:type="gramStart"/>
      <w:r w:rsidRPr="00971B94">
        <w:rPr>
          <w:i/>
        </w:rPr>
        <w:t>381920  16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10-01-1990      </w:t>
      </w:r>
      <w:proofErr w:type="gramStart"/>
      <w:r w:rsidRPr="00971B94">
        <w:rPr>
          <w:i/>
        </w:rPr>
        <w:t>302918  23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 xml:space="preserve">12-02-1991      </w:t>
      </w:r>
      <w:proofErr w:type="gramStart"/>
      <w:r w:rsidRPr="00971B94">
        <w:rPr>
          <w:i/>
        </w:rPr>
        <w:t>384902  10</w:t>
      </w:r>
      <w:proofErr w:type="gramEnd"/>
    </w:p>
    <w:p w:rsidR="00971B94" w:rsidRPr="00971B94" w:rsidRDefault="00971B94" w:rsidP="00971B94">
      <w:pPr>
        <w:ind w:left="576"/>
        <w:rPr>
          <w:i/>
        </w:rPr>
      </w:pPr>
      <w:r w:rsidRPr="00971B94">
        <w:rPr>
          <w:i/>
        </w:rPr>
        <w:t>Time taken: 0.084 seconds, Fetched: 12 row(s)</w:t>
      </w:r>
    </w:p>
    <w:p w:rsidR="00FD0C2C" w:rsidRDefault="00FD0C2C" w:rsidP="00FD0C2C"/>
    <w:p w:rsidR="00AA0D42" w:rsidRPr="00AA0D42" w:rsidRDefault="00AA0D42" w:rsidP="00AA0D42">
      <w:pPr>
        <w:pStyle w:val="Heading2"/>
      </w:pPr>
      <w:bookmarkStart w:id="9" w:name="_Toc493669443"/>
      <w:r w:rsidRPr="00971B94">
        <w:rPr>
          <w:rFonts w:eastAsia="Calibri"/>
        </w:rPr>
        <w:t xml:space="preserve">Calculate maximum temperature corresponding to every year from </w:t>
      </w:r>
      <w:proofErr w:type="spellStart"/>
      <w:r w:rsidRPr="00971B94">
        <w:rPr>
          <w:rFonts w:eastAsia="Calibri"/>
        </w:rPr>
        <w:t>temperature_data</w:t>
      </w:r>
      <w:proofErr w:type="spellEnd"/>
      <w:r w:rsidRPr="00971B94">
        <w:rPr>
          <w:rFonts w:eastAsia="Calibri"/>
        </w:rPr>
        <w:t xml:space="preserve"> table.</w:t>
      </w:r>
      <w:bookmarkEnd w:id="9"/>
    </w:p>
    <w:p w:rsidR="00CE666E" w:rsidRDefault="00CE666E" w:rsidP="00CE666E">
      <w:pPr>
        <w:pStyle w:val="PlainText"/>
      </w:pPr>
    </w:p>
    <w:p w:rsidR="00CE666E" w:rsidRPr="00CE666E" w:rsidRDefault="00767650" w:rsidP="00CE666E">
      <w:pPr>
        <w:pStyle w:val="PlainText"/>
        <w:ind w:left="576"/>
        <w:rPr>
          <w:rFonts w:ascii="Tahoma" w:hAnsi="Tahoma" w:cs="Tahoma"/>
          <w:i/>
        </w:rPr>
      </w:pPr>
      <w:proofErr w:type="gramStart"/>
      <w:r w:rsidRPr="00767650">
        <w:rPr>
          <w:rFonts w:ascii="Tahoma" w:hAnsi="Tahoma" w:cs="Tahoma"/>
          <w:i/>
        </w:rPr>
        <w:t>hive</w:t>
      </w:r>
      <w:proofErr w:type="gramEnd"/>
      <w:r w:rsidRPr="00767650">
        <w:rPr>
          <w:rFonts w:ascii="Tahoma" w:hAnsi="Tahoma" w:cs="Tahoma"/>
          <w:i/>
        </w:rPr>
        <w:t xml:space="preserve"> (custom)&gt;</w:t>
      </w:r>
      <w:r>
        <w:t xml:space="preserve"> </w:t>
      </w:r>
      <w:r w:rsidR="00CE666E" w:rsidRPr="00CE666E">
        <w:rPr>
          <w:rFonts w:ascii="Tahoma" w:hAnsi="Tahoma" w:cs="Tahoma"/>
          <w:i/>
        </w:rPr>
        <w:t>select date, max(temperatu</w:t>
      </w:r>
      <w:r>
        <w:rPr>
          <w:rFonts w:ascii="Tahoma" w:hAnsi="Tahoma" w:cs="Tahoma"/>
          <w:i/>
        </w:rPr>
        <w:t>r</w:t>
      </w:r>
      <w:r w:rsidR="00CE666E" w:rsidRPr="00CE666E">
        <w:rPr>
          <w:rFonts w:ascii="Tahoma" w:hAnsi="Tahoma" w:cs="Tahoma"/>
          <w:i/>
        </w:rPr>
        <w:t>e)</w:t>
      </w:r>
    </w:p>
    <w:p w:rsidR="00CE666E" w:rsidRPr="00CE666E" w:rsidRDefault="00CE666E" w:rsidP="00CE666E">
      <w:pPr>
        <w:pStyle w:val="PlainText"/>
        <w:ind w:left="576"/>
        <w:rPr>
          <w:rFonts w:ascii="Tahoma" w:hAnsi="Tahoma" w:cs="Tahoma"/>
          <w:i/>
        </w:rPr>
      </w:pPr>
      <w:proofErr w:type="gramStart"/>
      <w:r w:rsidRPr="00CE666E">
        <w:rPr>
          <w:rFonts w:ascii="Tahoma" w:hAnsi="Tahoma" w:cs="Tahoma"/>
          <w:i/>
        </w:rPr>
        <w:t>from</w:t>
      </w:r>
      <w:proofErr w:type="gramEnd"/>
      <w:r w:rsidRPr="00CE666E">
        <w:rPr>
          <w:rFonts w:ascii="Tahoma" w:hAnsi="Tahoma" w:cs="Tahoma"/>
          <w:i/>
        </w:rPr>
        <w:t xml:space="preserve"> </w:t>
      </w:r>
      <w:proofErr w:type="spellStart"/>
      <w:r w:rsidRPr="00CE666E">
        <w:rPr>
          <w:rFonts w:ascii="Tahoma" w:hAnsi="Tahoma" w:cs="Tahoma"/>
          <w:i/>
        </w:rPr>
        <w:t>temperature_data</w:t>
      </w:r>
      <w:proofErr w:type="spellEnd"/>
    </w:p>
    <w:p w:rsidR="00CE666E" w:rsidRPr="00CE666E" w:rsidRDefault="00CE666E" w:rsidP="00CE666E">
      <w:pPr>
        <w:pStyle w:val="PlainText"/>
        <w:ind w:left="576"/>
        <w:rPr>
          <w:rFonts w:ascii="Tahoma" w:hAnsi="Tahoma" w:cs="Tahoma"/>
          <w:i/>
        </w:rPr>
      </w:pPr>
      <w:proofErr w:type="gramStart"/>
      <w:r w:rsidRPr="00CE666E">
        <w:rPr>
          <w:rFonts w:ascii="Tahoma" w:hAnsi="Tahoma" w:cs="Tahoma"/>
          <w:i/>
        </w:rPr>
        <w:t>group</w:t>
      </w:r>
      <w:proofErr w:type="gramEnd"/>
      <w:r w:rsidRPr="00CE666E">
        <w:rPr>
          <w:rFonts w:ascii="Tahoma" w:hAnsi="Tahoma" w:cs="Tahoma"/>
          <w:i/>
        </w:rPr>
        <w:t xml:space="preserve"> by date</w:t>
      </w:r>
      <w:r w:rsidRPr="00CE666E">
        <w:rPr>
          <w:rFonts w:ascii="Tahoma" w:hAnsi="Tahoma" w:cs="Tahoma"/>
          <w:i/>
        </w:rPr>
        <w:t>;</w:t>
      </w:r>
    </w:p>
    <w:p w:rsidR="00CE666E" w:rsidRPr="00CE666E" w:rsidRDefault="00CE666E" w:rsidP="00CE666E">
      <w:pPr>
        <w:pStyle w:val="PlainText"/>
        <w:rPr>
          <w:rFonts w:ascii="Tahoma" w:hAnsi="Tahoma" w:cs="Tahoma"/>
        </w:rPr>
      </w:pPr>
    </w:p>
    <w:p w:rsidR="00CE666E" w:rsidRPr="00CE666E" w:rsidRDefault="00CE666E" w:rsidP="00CE666E">
      <w:pPr>
        <w:pStyle w:val="PlainText"/>
        <w:rPr>
          <w:rFonts w:ascii="Tahoma" w:hAnsi="Tahoma" w:cs="Tahoma"/>
          <w:b/>
        </w:rPr>
      </w:pPr>
      <w:r w:rsidRPr="00CE666E">
        <w:rPr>
          <w:rFonts w:ascii="Tahoma" w:hAnsi="Tahoma" w:cs="Tahoma"/>
          <w:b/>
        </w:rPr>
        <w:t>Results</w:t>
      </w:r>
    </w:p>
    <w:p w:rsidR="00CE666E" w:rsidRPr="00CE666E" w:rsidRDefault="00CE666E" w:rsidP="00CE666E">
      <w:pPr>
        <w:pStyle w:val="PlainText"/>
        <w:rPr>
          <w:rFonts w:ascii="Tahoma" w:hAnsi="Tahoma" w:cs="Tahoma"/>
        </w:rPr>
      </w:pP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OK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10-01-1990      23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10-01-1991      22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10-01-1993      11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10-01-1994      23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10-03-1990      15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10-03-1991      16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10-03-1993      16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12-02-1990      9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12-02-1991      10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14-02-1990      12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14-02-1991      11</w:t>
      </w:r>
    </w:p>
    <w:p w:rsidR="00CE666E" w:rsidRPr="00CE666E" w:rsidRDefault="00CE666E" w:rsidP="00CE666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14-02-1994      12</w:t>
      </w:r>
    </w:p>
    <w:p w:rsidR="00FD0C2C" w:rsidRPr="006E0BDE" w:rsidRDefault="00CE666E" w:rsidP="006E0BDE">
      <w:pPr>
        <w:pStyle w:val="PlainText"/>
        <w:ind w:left="720"/>
        <w:rPr>
          <w:rFonts w:ascii="Tahoma" w:hAnsi="Tahoma" w:cs="Tahoma"/>
        </w:rPr>
      </w:pPr>
      <w:r w:rsidRPr="00CE666E">
        <w:rPr>
          <w:rFonts w:ascii="Tahoma" w:hAnsi="Tahoma" w:cs="Tahoma"/>
        </w:rPr>
        <w:t>Time taken: 20.951 seconds, Fetched: 12 row(s) hive (custom)&gt;</w:t>
      </w:r>
    </w:p>
    <w:p w:rsidR="00CE666E" w:rsidRPr="00CE666E" w:rsidRDefault="00CE666E" w:rsidP="00CE666E"/>
    <w:p w:rsidR="00AA0D42" w:rsidRDefault="00CE666E" w:rsidP="006E0BDE">
      <w:pPr>
        <w:pStyle w:val="Heading2"/>
        <w:rPr>
          <w:rFonts w:eastAsia="Calibri"/>
        </w:rPr>
      </w:pPr>
      <w:bookmarkStart w:id="10" w:name="_Toc493669444"/>
      <w:r w:rsidRPr="00971B94">
        <w:rPr>
          <w:rFonts w:eastAsia="Calibri"/>
        </w:rPr>
        <w:lastRenderedPageBreak/>
        <w:t xml:space="preserve">Calculate maximum temperature from </w:t>
      </w:r>
      <w:proofErr w:type="spellStart"/>
      <w:r w:rsidRPr="00971B94">
        <w:rPr>
          <w:rFonts w:eastAsia="Calibri"/>
        </w:rPr>
        <w:t>temperature_data</w:t>
      </w:r>
      <w:proofErr w:type="spellEnd"/>
      <w:r w:rsidRPr="00971B94">
        <w:rPr>
          <w:rFonts w:eastAsia="Calibri"/>
        </w:rPr>
        <w:t xml:space="preserve"> table corresponding to those years which have at least 2 entries in the table.</w:t>
      </w:r>
      <w:bookmarkEnd w:id="10"/>
    </w:p>
    <w:p w:rsidR="00CE666E" w:rsidRDefault="00CE666E" w:rsidP="00CE666E"/>
    <w:p w:rsidR="00CE666E" w:rsidRPr="00CE666E" w:rsidRDefault="00767650" w:rsidP="00CE666E">
      <w:pPr>
        <w:ind w:left="576"/>
        <w:rPr>
          <w:i/>
        </w:rPr>
      </w:pPr>
      <w:proofErr w:type="gramStart"/>
      <w:r w:rsidRPr="00767650">
        <w:rPr>
          <w:i/>
        </w:rPr>
        <w:t>hive</w:t>
      </w:r>
      <w:proofErr w:type="gramEnd"/>
      <w:r w:rsidRPr="00767650">
        <w:rPr>
          <w:i/>
        </w:rPr>
        <w:t xml:space="preserve"> (custom)&gt;</w:t>
      </w:r>
      <w:r>
        <w:t xml:space="preserve"> </w:t>
      </w:r>
      <w:r w:rsidR="00CE666E" w:rsidRPr="00CE666E">
        <w:rPr>
          <w:i/>
        </w:rPr>
        <w:t>SELECT date, max(temperatu</w:t>
      </w:r>
      <w:r>
        <w:rPr>
          <w:i/>
        </w:rPr>
        <w:t>r</w:t>
      </w:r>
      <w:r w:rsidR="00CE666E" w:rsidRPr="00CE666E">
        <w:rPr>
          <w:i/>
        </w:rPr>
        <w:t xml:space="preserve">e),count(1) AS </w:t>
      </w:r>
      <w:proofErr w:type="spellStart"/>
      <w:r w:rsidR="00CE666E" w:rsidRPr="00CE666E">
        <w:rPr>
          <w:i/>
        </w:rPr>
        <w:t>cnt</w:t>
      </w:r>
      <w:proofErr w:type="spellEnd"/>
      <w:r w:rsidR="00CE666E" w:rsidRPr="00CE666E">
        <w:rPr>
          <w:i/>
        </w:rPr>
        <w:t xml:space="preserve"> FROM </w:t>
      </w:r>
      <w:proofErr w:type="spellStart"/>
      <w:r w:rsidR="00CE666E" w:rsidRPr="00CE666E">
        <w:rPr>
          <w:i/>
        </w:rPr>
        <w:t>temperature_data</w:t>
      </w:r>
      <w:proofErr w:type="spellEnd"/>
      <w:r w:rsidR="00CE666E" w:rsidRPr="00CE666E">
        <w:rPr>
          <w:i/>
        </w:rPr>
        <w:t xml:space="preserve"> GROUP BY date HAVING </w:t>
      </w:r>
      <w:proofErr w:type="spellStart"/>
      <w:r w:rsidR="00CE666E" w:rsidRPr="00CE666E">
        <w:rPr>
          <w:i/>
        </w:rPr>
        <w:t>cnt</w:t>
      </w:r>
      <w:proofErr w:type="spellEnd"/>
      <w:r w:rsidR="00CE666E" w:rsidRPr="00CE666E">
        <w:rPr>
          <w:i/>
        </w:rPr>
        <w:t xml:space="preserve"> &gt; 1;</w:t>
      </w:r>
    </w:p>
    <w:p w:rsidR="00CE666E" w:rsidRDefault="00CE666E" w:rsidP="00CE666E">
      <w:pPr>
        <w:ind w:left="576"/>
      </w:pPr>
    </w:p>
    <w:p w:rsidR="00CE666E" w:rsidRPr="00CE666E" w:rsidRDefault="00CE666E" w:rsidP="00CE666E">
      <w:pPr>
        <w:ind w:left="576"/>
        <w:rPr>
          <w:b/>
        </w:rPr>
      </w:pPr>
      <w:r w:rsidRPr="00CE666E">
        <w:rPr>
          <w:b/>
        </w:rPr>
        <w:t>Results</w:t>
      </w:r>
    </w:p>
    <w:p w:rsidR="00CE666E" w:rsidRDefault="00CE666E" w:rsidP="00CE666E">
      <w:pPr>
        <w:ind w:left="576"/>
      </w:pPr>
      <w:r>
        <w:t>OK</w:t>
      </w:r>
    </w:p>
    <w:p w:rsidR="00CE666E" w:rsidRDefault="00CE666E" w:rsidP="00CE666E">
      <w:pPr>
        <w:ind w:left="576"/>
      </w:pPr>
      <w:r>
        <w:t>10-01-1990      23      3</w:t>
      </w:r>
    </w:p>
    <w:p w:rsidR="00CE666E" w:rsidRDefault="00CE666E" w:rsidP="00CE666E">
      <w:pPr>
        <w:ind w:left="576"/>
      </w:pPr>
      <w:r>
        <w:t>10-01-1991      22      3</w:t>
      </w:r>
    </w:p>
    <w:p w:rsidR="00CE666E" w:rsidRDefault="00CE666E" w:rsidP="00CE666E">
      <w:pPr>
        <w:ind w:left="576"/>
      </w:pPr>
      <w:r>
        <w:t>10-03-1991      16      2</w:t>
      </w:r>
    </w:p>
    <w:p w:rsidR="00CE666E" w:rsidRDefault="00CE666E" w:rsidP="00CE666E">
      <w:pPr>
        <w:ind w:left="576"/>
      </w:pPr>
      <w:r>
        <w:t>12-02-1991      10      3</w:t>
      </w:r>
    </w:p>
    <w:p w:rsidR="00CE666E" w:rsidRDefault="00CE666E" w:rsidP="00CE666E">
      <w:pPr>
        <w:ind w:left="576"/>
      </w:pPr>
      <w:r>
        <w:t>14-02-1990      12      2</w:t>
      </w:r>
    </w:p>
    <w:p w:rsidR="00CE666E" w:rsidRDefault="00CE666E" w:rsidP="00CE666E">
      <w:pPr>
        <w:ind w:left="576"/>
      </w:pPr>
      <w:r>
        <w:t>Time taken: 22.775 seconds, Fetched: 5 row(s)</w:t>
      </w:r>
    </w:p>
    <w:p w:rsidR="00CE666E" w:rsidRDefault="00CE666E" w:rsidP="00CE666E">
      <w:pPr>
        <w:ind w:left="576"/>
      </w:pPr>
    </w:p>
    <w:p w:rsidR="00767650" w:rsidRPr="00767650" w:rsidRDefault="00767650" w:rsidP="00CE666E">
      <w:pPr>
        <w:ind w:left="576"/>
        <w:rPr>
          <w:b/>
        </w:rPr>
      </w:pPr>
      <w:r w:rsidRPr="00767650">
        <w:rPr>
          <w:b/>
        </w:rPr>
        <w:t>Just to check results</w:t>
      </w:r>
    </w:p>
    <w:p w:rsidR="00767650" w:rsidRDefault="00767650" w:rsidP="00CE666E">
      <w:pPr>
        <w:ind w:left="576"/>
        <w:rPr>
          <w:i/>
        </w:rPr>
      </w:pPr>
    </w:p>
    <w:p w:rsidR="00CE666E" w:rsidRPr="00CE666E" w:rsidRDefault="00CE666E" w:rsidP="00CE666E">
      <w:pPr>
        <w:ind w:left="576"/>
        <w:rPr>
          <w:i/>
        </w:rPr>
      </w:pPr>
      <w:proofErr w:type="gramStart"/>
      <w:r w:rsidRPr="00CE666E">
        <w:rPr>
          <w:i/>
        </w:rPr>
        <w:t>hive</w:t>
      </w:r>
      <w:proofErr w:type="gramEnd"/>
      <w:r w:rsidRPr="00CE666E">
        <w:rPr>
          <w:i/>
        </w:rPr>
        <w:t xml:space="preserve"> (custom)&gt; select * from </w:t>
      </w:r>
      <w:proofErr w:type="spellStart"/>
      <w:r w:rsidRPr="00CE666E">
        <w:rPr>
          <w:i/>
        </w:rPr>
        <w:t>temperature_data</w:t>
      </w:r>
      <w:proofErr w:type="spellEnd"/>
      <w:r w:rsidRPr="00CE666E">
        <w:rPr>
          <w:i/>
        </w:rPr>
        <w:t xml:space="preserve"> order by date DESC;</w:t>
      </w:r>
    </w:p>
    <w:p w:rsidR="00CE666E" w:rsidRDefault="00CE666E" w:rsidP="00CE666E"/>
    <w:p w:rsidR="00CE666E" w:rsidRDefault="00CE666E" w:rsidP="00CE666E">
      <w:pPr>
        <w:ind w:left="576"/>
      </w:pPr>
      <w:r>
        <w:t>OK</w:t>
      </w:r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</w:rPr>
        <w:t xml:space="preserve">14-02-1994      </w:t>
      </w:r>
      <w:proofErr w:type="gramStart"/>
      <w:r w:rsidRPr="006E0BDE">
        <w:rPr>
          <w:sz w:val="16"/>
        </w:rPr>
        <w:t>283901  12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FF00"/>
        </w:rPr>
      </w:pPr>
      <w:r w:rsidRPr="006E0BDE">
        <w:rPr>
          <w:sz w:val="16"/>
        </w:rPr>
        <w:t xml:space="preserve">14-02-1991      </w:t>
      </w:r>
      <w:proofErr w:type="gramStart"/>
      <w:r w:rsidRPr="006E0BDE">
        <w:rPr>
          <w:sz w:val="16"/>
        </w:rPr>
        <w:t>283901  11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FF00"/>
        </w:rPr>
      </w:pPr>
      <w:r w:rsidRPr="006E0BDE">
        <w:rPr>
          <w:sz w:val="16"/>
          <w:shd w:val="clear" w:color="auto" w:fill="FFFF00"/>
        </w:rPr>
        <w:t xml:space="preserve">14-02-1990      </w:t>
      </w:r>
      <w:proofErr w:type="gramStart"/>
      <w:r w:rsidRPr="006E0BDE">
        <w:rPr>
          <w:sz w:val="16"/>
          <w:shd w:val="clear" w:color="auto" w:fill="FFFF00"/>
        </w:rPr>
        <w:t>283901  12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00"/>
        </w:rPr>
      </w:pPr>
      <w:r w:rsidRPr="006E0BDE">
        <w:rPr>
          <w:sz w:val="16"/>
          <w:shd w:val="clear" w:color="auto" w:fill="FFFF00"/>
        </w:rPr>
        <w:t xml:space="preserve">14-02-1990      </w:t>
      </w:r>
      <w:proofErr w:type="gramStart"/>
      <w:r w:rsidRPr="006E0BDE">
        <w:rPr>
          <w:sz w:val="16"/>
          <w:shd w:val="clear" w:color="auto" w:fill="FFFF00"/>
        </w:rPr>
        <w:t>283901  12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00"/>
        </w:rPr>
      </w:pPr>
      <w:r w:rsidRPr="006E0BDE">
        <w:rPr>
          <w:sz w:val="16"/>
          <w:shd w:val="clear" w:color="auto" w:fill="FFCC00"/>
        </w:rPr>
        <w:t xml:space="preserve">12-02-1991      </w:t>
      </w:r>
      <w:proofErr w:type="gramStart"/>
      <w:r w:rsidRPr="006E0BDE">
        <w:rPr>
          <w:sz w:val="16"/>
          <w:shd w:val="clear" w:color="auto" w:fill="FFCC00"/>
        </w:rPr>
        <w:t>384902  10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00"/>
        </w:rPr>
      </w:pPr>
      <w:r w:rsidRPr="006E0BDE">
        <w:rPr>
          <w:sz w:val="16"/>
          <w:shd w:val="clear" w:color="auto" w:fill="FFCC00"/>
        </w:rPr>
        <w:t xml:space="preserve">12-02-1991      </w:t>
      </w:r>
      <w:proofErr w:type="gramStart"/>
      <w:r w:rsidRPr="006E0BDE">
        <w:rPr>
          <w:sz w:val="16"/>
          <w:shd w:val="clear" w:color="auto" w:fill="FFCC00"/>
        </w:rPr>
        <w:t>384902  10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  <w:shd w:val="clear" w:color="auto" w:fill="FFCC00"/>
        </w:rPr>
        <w:t xml:space="preserve">12-02-1991      </w:t>
      </w:r>
      <w:proofErr w:type="gramStart"/>
      <w:r w:rsidRPr="006E0BDE">
        <w:rPr>
          <w:sz w:val="16"/>
          <w:shd w:val="clear" w:color="auto" w:fill="FFCC00"/>
        </w:rPr>
        <w:t>384902  10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</w:rPr>
        <w:t xml:space="preserve">12-02-1990      </w:t>
      </w:r>
      <w:proofErr w:type="gramStart"/>
      <w:r w:rsidRPr="006E0BDE">
        <w:rPr>
          <w:sz w:val="16"/>
        </w:rPr>
        <w:t>384902  9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00FFFF"/>
        </w:rPr>
      </w:pPr>
      <w:r w:rsidRPr="006E0BDE">
        <w:rPr>
          <w:sz w:val="16"/>
        </w:rPr>
        <w:t xml:space="preserve">10-03-1993      </w:t>
      </w:r>
      <w:proofErr w:type="gramStart"/>
      <w:r w:rsidRPr="006E0BDE">
        <w:rPr>
          <w:sz w:val="16"/>
        </w:rPr>
        <w:t>381920  16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00FFFF"/>
        </w:rPr>
      </w:pPr>
      <w:r w:rsidRPr="006E0BDE">
        <w:rPr>
          <w:sz w:val="16"/>
          <w:shd w:val="clear" w:color="auto" w:fill="00FFFF"/>
        </w:rPr>
        <w:t xml:space="preserve">10-03-1991      </w:t>
      </w:r>
      <w:proofErr w:type="gramStart"/>
      <w:r w:rsidRPr="006E0BDE">
        <w:rPr>
          <w:sz w:val="16"/>
          <w:shd w:val="clear" w:color="auto" w:fill="00FFFF"/>
        </w:rPr>
        <w:t>381920  16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  <w:shd w:val="clear" w:color="auto" w:fill="00FFFF"/>
        </w:rPr>
        <w:t xml:space="preserve">10-03-1991      </w:t>
      </w:r>
      <w:proofErr w:type="gramStart"/>
      <w:r w:rsidRPr="006E0BDE">
        <w:rPr>
          <w:sz w:val="16"/>
          <w:shd w:val="clear" w:color="auto" w:fill="00FFFF"/>
        </w:rPr>
        <w:t>381920  16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</w:rPr>
        <w:t xml:space="preserve">10-03-1990      </w:t>
      </w:r>
      <w:proofErr w:type="gramStart"/>
      <w:r w:rsidRPr="006E0BDE">
        <w:rPr>
          <w:sz w:val="16"/>
        </w:rPr>
        <w:t>381920  15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</w:rPr>
        <w:t xml:space="preserve">10-01-1994      </w:t>
      </w:r>
      <w:proofErr w:type="gramStart"/>
      <w:r w:rsidRPr="006E0BDE">
        <w:rPr>
          <w:sz w:val="16"/>
        </w:rPr>
        <w:t>302918  23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CC"/>
        </w:rPr>
      </w:pPr>
      <w:r w:rsidRPr="006E0BDE">
        <w:rPr>
          <w:sz w:val="16"/>
        </w:rPr>
        <w:t xml:space="preserve">10-01-1993      </w:t>
      </w:r>
      <w:proofErr w:type="gramStart"/>
      <w:r w:rsidRPr="006E0BDE">
        <w:rPr>
          <w:sz w:val="16"/>
        </w:rPr>
        <w:t>123112  11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CC"/>
        </w:rPr>
      </w:pPr>
      <w:r w:rsidRPr="006E0BDE">
        <w:rPr>
          <w:sz w:val="16"/>
          <w:shd w:val="clear" w:color="auto" w:fill="FFCCCC"/>
        </w:rPr>
        <w:t xml:space="preserve">10-01-1991      </w:t>
      </w:r>
      <w:proofErr w:type="gramStart"/>
      <w:r w:rsidRPr="006E0BDE">
        <w:rPr>
          <w:sz w:val="16"/>
          <w:shd w:val="clear" w:color="auto" w:fill="FFCCCC"/>
        </w:rPr>
        <w:t>123112  11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FFCCCC"/>
        </w:rPr>
      </w:pPr>
      <w:r w:rsidRPr="006E0BDE">
        <w:rPr>
          <w:sz w:val="16"/>
          <w:shd w:val="clear" w:color="auto" w:fill="FFCCCC"/>
        </w:rPr>
        <w:t xml:space="preserve">10-01-1991      </w:t>
      </w:r>
      <w:proofErr w:type="gramStart"/>
      <w:r w:rsidRPr="006E0BDE">
        <w:rPr>
          <w:sz w:val="16"/>
          <w:shd w:val="clear" w:color="auto" w:fill="FFCCCC"/>
        </w:rPr>
        <w:t>123112  11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66FF99"/>
        </w:rPr>
      </w:pPr>
      <w:r w:rsidRPr="006E0BDE">
        <w:rPr>
          <w:sz w:val="16"/>
          <w:shd w:val="clear" w:color="auto" w:fill="FFCCCC"/>
        </w:rPr>
        <w:t xml:space="preserve">10-01-1991      </w:t>
      </w:r>
      <w:proofErr w:type="gramStart"/>
      <w:r w:rsidRPr="006E0BDE">
        <w:rPr>
          <w:sz w:val="16"/>
          <w:shd w:val="clear" w:color="auto" w:fill="FFCCCC"/>
        </w:rPr>
        <w:t>302918  22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66FF99"/>
        </w:rPr>
      </w:pPr>
      <w:r w:rsidRPr="006E0BDE">
        <w:rPr>
          <w:sz w:val="16"/>
          <w:shd w:val="clear" w:color="auto" w:fill="66FF99"/>
        </w:rPr>
        <w:t xml:space="preserve">10-01-1990      </w:t>
      </w:r>
      <w:proofErr w:type="gramStart"/>
      <w:r w:rsidRPr="006E0BDE">
        <w:rPr>
          <w:sz w:val="16"/>
          <w:shd w:val="clear" w:color="auto" w:fill="66FF99"/>
        </w:rPr>
        <w:t>302918  23</w:t>
      </w:r>
      <w:proofErr w:type="gramEnd"/>
    </w:p>
    <w:p w:rsidR="00CE666E" w:rsidRPr="006E0BDE" w:rsidRDefault="00CE666E" w:rsidP="00CE666E">
      <w:pPr>
        <w:ind w:left="576"/>
        <w:rPr>
          <w:sz w:val="16"/>
          <w:shd w:val="clear" w:color="auto" w:fill="66FF99"/>
        </w:rPr>
      </w:pPr>
      <w:r w:rsidRPr="006E0BDE">
        <w:rPr>
          <w:sz w:val="16"/>
          <w:shd w:val="clear" w:color="auto" w:fill="66FF99"/>
        </w:rPr>
        <w:t xml:space="preserve">10-01-1990      </w:t>
      </w:r>
      <w:proofErr w:type="gramStart"/>
      <w:r w:rsidRPr="006E0BDE">
        <w:rPr>
          <w:sz w:val="16"/>
          <w:shd w:val="clear" w:color="auto" w:fill="66FF99"/>
        </w:rPr>
        <w:t>302918  23</w:t>
      </w:r>
      <w:proofErr w:type="gramEnd"/>
    </w:p>
    <w:p w:rsidR="00CE666E" w:rsidRPr="006E0BDE" w:rsidRDefault="00CE666E" w:rsidP="00CE666E">
      <w:pPr>
        <w:ind w:left="576"/>
        <w:rPr>
          <w:sz w:val="16"/>
        </w:rPr>
      </w:pPr>
      <w:r w:rsidRPr="006E0BDE">
        <w:rPr>
          <w:sz w:val="16"/>
          <w:shd w:val="clear" w:color="auto" w:fill="66FF99"/>
        </w:rPr>
        <w:t xml:space="preserve">10-01-1990      </w:t>
      </w:r>
      <w:proofErr w:type="gramStart"/>
      <w:r w:rsidRPr="006E0BDE">
        <w:rPr>
          <w:sz w:val="16"/>
          <w:shd w:val="clear" w:color="auto" w:fill="66FF99"/>
        </w:rPr>
        <w:t>123112  10</w:t>
      </w:r>
      <w:proofErr w:type="gramEnd"/>
    </w:p>
    <w:p w:rsidR="00CE666E" w:rsidRDefault="00CE666E" w:rsidP="00CE666E">
      <w:pPr>
        <w:ind w:left="1152"/>
      </w:pPr>
      <w:r>
        <w:t>Time taken: 23.037 seconds, Fetched: 20 row(s)</w:t>
      </w:r>
    </w:p>
    <w:p w:rsidR="00CE666E" w:rsidRDefault="00CE666E" w:rsidP="00CE666E"/>
    <w:p w:rsidR="00767650" w:rsidRPr="00767650" w:rsidRDefault="00767650" w:rsidP="00CE666E">
      <w:pPr>
        <w:rPr>
          <w:b/>
        </w:rPr>
      </w:pPr>
      <w:r w:rsidRPr="00767650">
        <w:rPr>
          <w:b/>
        </w:rPr>
        <w:t>Other way to present this without displaying the count</w:t>
      </w:r>
    </w:p>
    <w:p w:rsidR="00FD0C2C" w:rsidRDefault="00FD0C2C" w:rsidP="00FD0C2C"/>
    <w:p w:rsidR="00767650" w:rsidRPr="00767650" w:rsidRDefault="00767650" w:rsidP="00767650">
      <w:pPr>
        <w:ind w:left="720"/>
        <w:rPr>
          <w:i/>
        </w:rPr>
      </w:pPr>
      <w:proofErr w:type="gramStart"/>
      <w:r>
        <w:t>hive</w:t>
      </w:r>
      <w:proofErr w:type="gramEnd"/>
      <w:r>
        <w:t xml:space="preserve"> (custom)&gt; </w:t>
      </w:r>
      <w:r w:rsidRPr="00767650">
        <w:rPr>
          <w:i/>
        </w:rPr>
        <w:t>SELECT date, max(temperatu</w:t>
      </w:r>
      <w:r>
        <w:rPr>
          <w:i/>
        </w:rPr>
        <w:t>r</w:t>
      </w:r>
      <w:r w:rsidRPr="00767650">
        <w:rPr>
          <w:i/>
        </w:rPr>
        <w:t xml:space="preserve">e) from </w:t>
      </w:r>
      <w:proofErr w:type="spellStart"/>
      <w:r w:rsidRPr="00767650">
        <w:rPr>
          <w:i/>
        </w:rPr>
        <w:t>temperature_data</w:t>
      </w:r>
      <w:proofErr w:type="spellEnd"/>
    </w:p>
    <w:p w:rsidR="00767650" w:rsidRPr="00767650" w:rsidRDefault="00767650" w:rsidP="00767650">
      <w:pPr>
        <w:ind w:left="720"/>
        <w:rPr>
          <w:i/>
        </w:rPr>
      </w:pPr>
      <w:r w:rsidRPr="00767650">
        <w:rPr>
          <w:i/>
        </w:rPr>
        <w:t>GROUP BY date</w:t>
      </w:r>
    </w:p>
    <w:p w:rsidR="00767650" w:rsidRPr="00767650" w:rsidRDefault="00767650" w:rsidP="00767650">
      <w:pPr>
        <w:ind w:left="720"/>
        <w:rPr>
          <w:i/>
        </w:rPr>
      </w:pPr>
      <w:proofErr w:type="gramStart"/>
      <w:r w:rsidRPr="00767650">
        <w:rPr>
          <w:i/>
        </w:rPr>
        <w:t>having</w:t>
      </w:r>
      <w:proofErr w:type="gramEnd"/>
      <w:r w:rsidRPr="00767650">
        <w:rPr>
          <w:i/>
        </w:rPr>
        <w:t xml:space="preserve"> count(date) &gt;1</w:t>
      </w:r>
    </w:p>
    <w:p w:rsidR="00767650" w:rsidRDefault="00767650" w:rsidP="00767650">
      <w:pPr>
        <w:ind w:left="720"/>
      </w:pPr>
    </w:p>
    <w:p w:rsidR="00767650" w:rsidRPr="00767650" w:rsidRDefault="00767650" w:rsidP="00767650">
      <w:pPr>
        <w:rPr>
          <w:b/>
        </w:rPr>
      </w:pPr>
      <w:r w:rsidRPr="00767650">
        <w:rPr>
          <w:b/>
        </w:rPr>
        <w:t>Results</w:t>
      </w:r>
    </w:p>
    <w:p w:rsidR="00767650" w:rsidRDefault="00767650" w:rsidP="00767650">
      <w:pPr>
        <w:ind w:left="720"/>
      </w:pPr>
    </w:p>
    <w:p w:rsidR="00767650" w:rsidRDefault="00767650" w:rsidP="00767650">
      <w:pPr>
        <w:ind w:left="720"/>
      </w:pPr>
      <w:r>
        <w:t>OK</w:t>
      </w:r>
    </w:p>
    <w:p w:rsidR="00767650" w:rsidRDefault="00767650" w:rsidP="00767650">
      <w:pPr>
        <w:ind w:left="720"/>
      </w:pPr>
      <w:r>
        <w:t>10-01-1990      23</w:t>
      </w:r>
    </w:p>
    <w:p w:rsidR="00767650" w:rsidRDefault="00767650" w:rsidP="00767650">
      <w:pPr>
        <w:ind w:left="720"/>
      </w:pPr>
      <w:r>
        <w:t>10-01-1991      22</w:t>
      </w:r>
    </w:p>
    <w:p w:rsidR="00767650" w:rsidRDefault="00767650" w:rsidP="00767650">
      <w:pPr>
        <w:ind w:left="720"/>
      </w:pPr>
      <w:r>
        <w:t>10-03-1991      16</w:t>
      </w:r>
    </w:p>
    <w:p w:rsidR="00767650" w:rsidRDefault="00767650" w:rsidP="00767650">
      <w:pPr>
        <w:ind w:left="720"/>
      </w:pPr>
      <w:r>
        <w:t>12-02-1991      10</w:t>
      </w:r>
    </w:p>
    <w:p w:rsidR="00767650" w:rsidRDefault="00767650" w:rsidP="00767650">
      <w:pPr>
        <w:ind w:left="720"/>
      </w:pPr>
      <w:r>
        <w:t>14-02-1990      12</w:t>
      </w:r>
    </w:p>
    <w:p w:rsidR="00767650" w:rsidRDefault="00767650" w:rsidP="00767650">
      <w:pPr>
        <w:ind w:left="720"/>
      </w:pPr>
      <w:r>
        <w:t>Time taken: 22.342 seconds, Fetched: 5 row(s)</w:t>
      </w:r>
    </w:p>
    <w:p w:rsidR="00767650" w:rsidRDefault="00767650" w:rsidP="00FD0C2C"/>
    <w:p w:rsidR="00767650" w:rsidRDefault="00767650" w:rsidP="00767650">
      <w:pPr>
        <w:pStyle w:val="Heading2"/>
        <w:jc w:val="left"/>
      </w:pPr>
      <w:bookmarkStart w:id="11" w:name="_Toc493669445"/>
      <w:r w:rsidRPr="00971B94">
        <w:rPr>
          <w:rFonts w:eastAsia="Calibri"/>
        </w:rPr>
        <w:lastRenderedPageBreak/>
        <w:t xml:space="preserve">Create a view on the top of last query, name it </w:t>
      </w:r>
      <w:proofErr w:type="spellStart"/>
      <w:r w:rsidRPr="00971B94">
        <w:rPr>
          <w:rFonts w:eastAsia="Calibri"/>
        </w:rPr>
        <w:t>temperature_data_vw</w:t>
      </w:r>
      <w:proofErr w:type="spellEnd"/>
      <w:r w:rsidRPr="00971B94">
        <w:rPr>
          <w:rFonts w:eastAsia="Calibri"/>
        </w:rPr>
        <w:t>.</w:t>
      </w:r>
      <w:bookmarkEnd w:id="11"/>
    </w:p>
    <w:p w:rsidR="00767650" w:rsidRDefault="00767650" w:rsidP="00FD0C2C"/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 xml:space="preserve">hive (custom)&gt; create view if not exists </w:t>
      </w:r>
      <w:proofErr w:type="spellStart"/>
      <w:r w:rsidRPr="00767650">
        <w:rPr>
          <w:i/>
        </w:rPr>
        <w:t>temperature_data_vw</w:t>
      </w:r>
      <w:proofErr w:type="spellEnd"/>
      <w:r w:rsidRPr="00767650">
        <w:rPr>
          <w:i/>
        </w:rPr>
        <w:t xml:space="preserve"> as SELECT date, max(temperatu</w:t>
      </w:r>
      <w:r w:rsidRPr="00767650">
        <w:rPr>
          <w:i/>
        </w:rPr>
        <w:t>r</w:t>
      </w:r>
      <w:r w:rsidRPr="00767650">
        <w:rPr>
          <w:i/>
        </w:rPr>
        <w:t xml:space="preserve">e),count(1) AS </w:t>
      </w:r>
      <w:proofErr w:type="spellStart"/>
      <w:r w:rsidRPr="00767650">
        <w:rPr>
          <w:i/>
        </w:rPr>
        <w:t>cnt</w:t>
      </w:r>
      <w:proofErr w:type="spellEnd"/>
      <w:r w:rsidRPr="00767650">
        <w:rPr>
          <w:i/>
        </w:rPr>
        <w:t xml:space="preserve"> FROM </w:t>
      </w:r>
      <w:proofErr w:type="spellStart"/>
      <w:r w:rsidRPr="00767650">
        <w:rPr>
          <w:i/>
        </w:rPr>
        <w:t>temperature_data</w:t>
      </w:r>
      <w:proofErr w:type="spellEnd"/>
      <w:r w:rsidRPr="00767650">
        <w:rPr>
          <w:i/>
        </w:rPr>
        <w:t xml:space="preserve"> GROUP BY date HAVING </w:t>
      </w:r>
      <w:proofErr w:type="spellStart"/>
      <w:r w:rsidRPr="00767650">
        <w:rPr>
          <w:i/>
        </w:rPr>
        <w:t>cnt</w:t>
      </w:r>
      <w:proofErr w:type="spellEnd"/>
      <w:r w:rsidRPr="00767650">
        <w:rPr>
          <w:i/>
        </w:rPr>
        <w:t xml:space="preserve"> &gt; 1;</w:t>
      </w:r>
    </w:p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>OK</w:t>
      </w:r>
    </w:p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>Time taken: 0.077 seconds</w:t>
      </w:r>
    </w:p>
    <w:p w:rsidR="00767650" w:rsidRDefault="00767650" w:rsidP="00767650"/>
    <w:p w:rsidR="00767650" w:rsidRDefault="00767650" w:rsidP="00767650"/>
    <w:p w:rsidR="00767650" w:rsidRPr="00767650" w:rsidRDefault="00767650" w:rsidP="00767650">
      <w:pPr>
        <w:rPr>
          <w:b/>
        </w:rPr>
      </w:pPr>
      <w:r w:rsidRPr="00767650">
        <w:rPr>
          <w:b/>
        </w:rPr>
        <w:t>Results</w:t>
      </w:r>
    </w:p>
    <w:p w:rsidR="00767650" w:rsidRDefault="00767650" w:rsidP="00767650">
      <w:pPr>
        <w:ind w:left="720"/>
      </w:pPr>
      <w:proofErr w:type="gramStart"/>
      <w:r>
        <w:t>hive</w:t>
      </w:r>
      <w:proofErr w:type="gramEnd"/>
      <w:r>
        <w:t xml:space="preserve"> (custom)&gt; select * from </w:t>
      </w:r>
      <w:proofErr w:type="spellStart"/>
      <w:r>
        <w:t>temperature_data_vw</w:t>
      </w:r>
      <w:proofErr w:type="spellEnd"/>
      <w:r>
        <w:t>;</w:t>
      </w:r>
    </w:p>
    <w:p w:rsidR="00767650" w:rsidRDefault="00767650" w:rsidP="00767650">
      <w:pPr>
        <w:ind w:left="720"/>
      </w:pPr>
    </w:p>
    <w:p w:rsidR="00767650" w:rsidRDefault="00767650" w:rsidP="00767650">
      <w:pPr>
        <w:ind w:left="720"/>
      </w:pPr>
      <w:r>
        <w:t>10-01-1990      23      3</w:t>
      </w:r>
    </w:p>
    <w:p w:rsidR="00767650" w:rsidRDefault="00767650" w:rsidP="00767650">
      <w:pPr>
        <w:ind w:left="720"/>
      </w:pPr>
      <w:r>
        <w:t>10-01-1991      22      3</w:t>
      </w:r>
    </w:p>
    <w:p w:rsidR="00767650" w:rsidRDefault="00767650" w:rsidP="00767650">
      <w:pPr>
        <w:ind w:left="720"/>
      </w:pPr>
      <w:r>
        <w:t>10-03-1991      16      2</w:t>
      </w:r>
    </w:p>
    <w:p w:rsidR="00767650" w:rsidRDefault="00767650" w:rsidP="00767650">
      <w:pPr>
        <w:ind w:left="720"/>
      </w:pPr>
      <w:r>
        <w:t>12-02-1991      10      3</w:t>
      </w:r>
    </w:p>
    <w:p w:rsidR="00767650" w:rsidRDefault="00767650" w:rsidP="00767650">
      <w:pPr>
        <w:ind w:left="720"/>
      </w:pPr>
      <w:r>
        <w:t>14-02-1990      12      2</w:t>
      </w:r>
    </w:p>
    <w:p w:rsidR="00767650" w:rsidRDefault="00767650" w:rsidP="00767650">
      <w:pPr>
        <w:ind w:left="720"/>
      </w:pPr>
      <w:r>
        <w:t>Time taken: 19.511 seconds, Fetched: 5 row(s)</w:t>
      </w:r>
    </w:p>
    <w:p w:rsidR="00767650" w:rsidRDefault="00767650" w:rsidP="00767650">
      <w:pPr>
        <w:ind w:left="720"/>
      </w:pPr>
      <w:proofErr w:type="gramStart"/>
      <w:r>
        <w:t>hive</w:t>
      </w:r>
      <w:proofErr w:type="gramEnd"/>
      <w:r>
        <w:t xml:space="preserve"> (custom)&gt;</w:t>
      </w:r>
    </w:p>
    <w:p w:rsidR="00767650" w:rsidRDefault="00767650" w:rsidP="00FD0C2C"/>
    <w:p w:rsidR="00767650" w:rsidRPr="00767650" w:rsidRDefault="00767650">
      <w:pPr>
        <w:jc w:val="left"/>
        <w:rPr>
          <w:rFonts w:eastAsia="Calibri"/>
          <w:b/>
          <w:bCs/>
          <w:sz w:val="32"/>
        </w:rPr>
      </w:pPr>
      <w:r w:rsidRPr="00767650">
        <w:rPr>
          <w:rFonts w:eastAsia="Calibri"/>
          <w:b/>
        </w:rPr>
        <w:t>View created.</w:t>
      </w:r>
      <w:r w:rsidRPr="00767650">
        <w:rPr>
          <w:rFonts w:eastAsia="Calibri"/>
          <w:b/>
        </w:rPr>
        <w:br w:type="page"/>
      </w:r>
    </w:p>
    <w:p w:rsidR="00767650" w:rsidRPr="006E0BDE" w:rsidRDefault="00767650" w:rsidP="006E0BDE">
      <w:pPr>
        <w:pStyle w:val="Heading2"/>
        <w:jc w:val="left"/>
        <w:rPr>
          <w:rFonts w:eastAsia="Calibri"/>
        </w:rPr>
      </w:pPr>
      <w:bookmarkStart w:id="12" w:name="_Toc493669446"/>
      <w:r w:rsidRPr="006E0BDE">
        <w:rPr>
          <w:rFonts w:eastAsia="Calibri"/>
        </w:rPr>
        <w:lastRenderedPageBreak/>
        <w:t xml:space="preserve">Export contents from </w:t>
      </w:r>
      <w:proofErr w:type="spellStart"/>
      <w:r w:rsidRPr="006E0BDE">
        <w:rPr>
          <w:rFonts w:eastAsia="Calibri"/>
        </w:rPr>
        <w:t>temperature_data_vw</w:t>
      </w:r>
      <w:proofErr w:type="spellEnd"/>
      <w:r w:rsidRPr="006E0BDE">
        <w:rPr>
          <w:rFonts w:eastAsia="Calibri"/>
        </w:rPr>
        <w:t xml:space="preserve"> to a file in local file system, such that each file is '|' delimited.</w:t>
      </w:r>
      <w:bookmarkEnd w:id="12"/>
      <w:r w:rsidRPr="006E0BDE">
        <w:rPr>
          <w:rFonts w:eastAsia="Calibri"/>
        </w:rPr>
        <w:t xml:space="preserve"> </w:t>
      </w:r>
    </w:p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>INSERT OVERWRITE LOCAL DIRECTORY '/home/</w:t>
      </w:r>
      <w:proofErr w:type="spellStart"/>
      <w:r w:rsidRPr="00767650">
        <w:rPr>
          <w:i/>
        </w:rPr>
        <w:t>acadgild</w:t>
      </w:r>
      <w:proofErr w:type="spellEnd"/>
      <w:r w:rsidRPr="00767650">
        <w:rPr>
          <w:i/>
        </w:rPr>
        <w:t>/</w:t>
      </w:r>
      <w:proofErr w:type="spellStart"/>
      <w:r w:rsidRPr="00767650">
        <w:rPr>
          <w:i/>
        </w:rPr>
        <w:t>hiveintro</w:t>
      </w:r>
      <w:proofErr w:type="spellEnd"/>
      <w:r w:rsidRPr="00767650">
        <w:rPr>
          <w:i/>
        </w:rPr>
        <w:t>'</w:t>
      </w:r>
    </w:p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>ROW FORMAT DELIMITED</w:t>
      </w:r>
    </w:p>
    <w:p w:rsidR="00767650" w:rsidRPr="00767650" w:rsidRDefault="00767650" w:rsidP="00767650">
      <w:pPr>
        <w:ind w:left="576"/>
        <w:rPr>
          <w:i/>
        </w:rPr>
      </w:pPr>
      <w:r w:rsidRPr="00767650">
        <w:rPr>
          <w:i/>
        </w:rPr>
        <w:t>FIELDS TERMINATED BY '|'</w:t>
      </w:r>
    </w:p>
    <w:p w:rsidR="00767650" w:rsidRDefault="00767650" w:rsidP="00FD0C2C"/>
    <w:p w:rsidR="00767650" w:rsidRPr="00767650" w:rsidRDefault="00767650" w:rsidP="00FD0C2C">
      <w:pPr>
        <w:rPr>
          <w:b/>
        </w:rPr>
      </w:pPr>
      <w:r w:rsidRPr="00767650">
        <w:rPr>
          <w:b/>
        </w:rPr>
        <w:t>Results</w:t>
      </w:r>
    </w:p>
    <w:p w:rsidR="00767650" w:rsidRDefault="00767650" w:rsidP="00FD0C2C"/>
    <w:p w:rsidR="00767650" w:rsidRDefault="00767650" w:rsidP="00FD0C2C">
      <w:r>
        <w:rPr>
          <w:rFonts w:ascii="Times New Roman" w:hAnsi="Times New Roman"/>
          <w:noProof/>
          <w:sz w:val="24"/>
          <w:lang w:val="en-US"/>
        </w:rPr>
        <w:drawing>
          <wp:anchor distT="0" distB="0" distL="0" distR="0" simplePos="0" relativeHeight="251662336" behindDoc="0" locked="0" layoutInCell="1" allowOverlap="1" wp14:anchorId="78E73257" wp14:editId="58832605">
            <wp:simplePos x="0" y="0"/>
            <wp:positionH relativeFrom="column">
              <wp:posOffset>692785</wp:posOffset>
            </wp:positionH>
            <wp:positionV relativeFrom="paragraph">
              <wp:posOffset>92075</wp:posOffset>
            </wp:positionV>
            <wp:extent cx="4905375" cy="3686810"/>
            <wp:effectExtent l="19050" t="19050" r="28575" b="279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86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650" w:rsidRPr="00FD0C2C" w:rsidRDefault="00767650" w:rsidP="00FD0C2C"/>
    <w:sectPr w:rsidR="00767650" w:rsidRPr="00FD0C2C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24" w:rsidRDefault="00757224">
      <w:r>
        <w:separator/>
      </w:r>
    </w:p>
  </w:endnote>
  <w:endnote w:type="continuationSeparator" w:id="0">
    <w:p w:rsidR="00757224" w:rsidRDefault="007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24" w:rsidRDefault="00757224">
      <w:r>
        <w:separator/>
      </w:r>
    </w:p>
  </w:footnote>
  <w:footnote w:type="continuationSeparator" w:id="0">
    <w:p w:rsidR="00757224" w:rsidRDefault="00757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D220A"/>
    <w:multiLevelType w:val="hybridMultilevel"/>
    <w:tmpl w:val="3F08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5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1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3"/>
  </w:num>
  <w:num w:numId="28">
    <w:abstractNumId w:val="20"/>
  </w:num>
  <w:num w:numId="29">
    <w:abstractNumId w:val="35"/>
  </w:num>
  <w:num w:numId="30">
    <w:abstractNumId w:val="46"/>
  </w:num>
  <w:num w:numId="31">
    <w:abstractNumId w:val="21"/>
  </w:num>
  <w:num w:numId="32">
    <w:abstractNumId w:val="10"/>
  </w:num>
  <w:num w:numId="33">
    <w:abstractNumId w:val="40"/>
  </w:num>
  <w:num w:numId="34">
    <w:abstractNumId w:val="45"/>
  </w:num>
  <w:num w:numId="35">
    <w:abstractNumId w:val="32"/>
  </w:num>
  <w:num w:numId="36">
    <w:abstractNumId w:val="29"/>
  </w:num>
  <w:num w:numId="37">
    <w:abstractNumId w:val="37"/>
  </w:num>
  <w:num w:numId="38">
    <w:abstractNumId w:val="42"/>
  </w:num>
  <w:num w:numId="39">
    <w:abstractNumId w:val="31"/>
  </w:num>
  <w:num w:numId="40">
    <w:abstractNumId w:val="28"/>
  </w:num>
  <w:num w:numId="41">
    <w:abstractNumId w:val="44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7076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15BC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5120"/>
    <w:rsid w:val="005711F6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E0BDE"/>
    <w:rsid w:val="006F5599"/>
    <w:rsid w:val="00735867"/>
    <w:rsid w:val="00736B88"/>
    <w:rsid w:val="00742086"/>
    <w:rsid w:val="00750865"/>
    <w:rsid w:val="00757224"/>
    <w:rsid w:val="00765542"/>
    <w:rsid w:val="00767650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71B94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0D42"/>
    <w:rsid w:val="00AA3294"/>
    <w:rsid w:val="00AD3F86"/>
    <w:rsid w:val="00AD42DF"/>
    <w:rsid w:val="00AD4A71"/>
    <w:rsid w:val="00AD716B"/>
    <w:rsid w:val="00AE6E26"/>
    <w:rsid w:val="00AF1E9F"/>
    <w:rsid w:val="00B01B77"/>
    <w:rsid w:val="00B10996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CE666E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67253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0C2C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E54F-32A5-4EA4-8CCE-35553CAD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8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6161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2017-09-20T10:20:00Z</dcterms:created>
  <dcterms:modified xsi:type="dcterms:W3CDTF">2017-09-20T10:20:00Z</dcterms:modified>
</cp:coreProperties>
</file>